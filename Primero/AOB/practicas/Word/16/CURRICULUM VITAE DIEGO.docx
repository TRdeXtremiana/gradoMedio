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A89" w:rsidRPr="003A7697" w:rsidRDefault="003A7697" w:rsidP="003A7697">
      <w:pPr>
        <w:pStyle w:val="Ttulo"/>
        <w:jc w:val="left"/>
        <w:rPr>
          <w:rFonts w:eastAsia="Times New Roman"/>
          <w:u w:val="single"/>
        </w:rPr>
      </w:pPr>
      <w:r w:rsidRPr="003A7697">
        <w:rPr>
          <w:rFonts w:eastAsia="Times New Roman"/>
          <w:u w:val="single"/>
        </w:rPr>
        <w:t>CURRICULUM VITAE</w:t>
      </w:r>
    </w:p>
    <w:p w:rsidR="003A7697" w:rsidRDefault="007F3E0A" w:rsidP="003A769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3804920</wp:posOffset>
            </wp:positionH>
            <wp:positionV relativeFrom="paragraph">
              <wp:posOffset>247581</wp:posOffset>
            </wp:positionV>
            <wp:extent cx="781050" cy="1038225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7697" w:rsidRPr="007F3E0A" w:rsidRDefault="003A7697" w:rsidP="003A7697">
      <w:pPr>
        <w:pStyle w:val="Prrafodelista"/>
        <w:numPr>
          <w:ilvl w:val="0"/>
          <w:numId w:val="7"/>
        </w:numPr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DATOS PERSONALES</w:t>
      </w:r>
    </w:p>
    <w:p w:rsidR="003A7697" w:rsidRPr="007F3E0A" w:rsidRDefault="003A7697" w:rsidP="003A7697">
      <w:pPr>
        <w:pStyle w:val="Prrafodelista"/>
        <w:ind w:left="1134" w:firstLine="0"/>
        <w:rPr>
          <w:rFonts w:ascii="Calibri" w:hAnsi="Calibri" w:cs="Calibri"/>
          <w:sz w:val="20"/>
        </w:rPr>
      </w:pPr>
    </w:p>
    <w:p w:rsidR="003A7697" w:rsidRPr="007F3E0A" w:rsidRDefault="003A7697" w:rsidP="003A7697">
      <w:pPr>
        <w:pStyle w:val="Prrafodelista"/>
        <w:ind w:left="1134" w:firstLine="0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Nombre: Diego</w:t>
      </w:r>
    </w:p>
    <w:p w:rsidR="003A7697" w:rsidRPr="007F3E0A" w:rsidRDefault="003A7697" w:rsidP="003A7697">
      <w:pPr>
        <w:pStyle w:val="Prrafodelista"/>
        <w:ind w:left="1134" w:firstLine="0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Apellidos: Extremiana Palacin</w:t>
      </w:r>
    </w:p>
    <w:p w:rsidR="003A7697" w:rsidRPr="007F3E0A" w:rsidRDefault="003A7697" w:rsidP="003A7697">
      <w:pPr>
        <w:pStyle w:val="Prrafodelista"/>
        <w:ind w:left="1134" w:firstLine="0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DNI: 16616165E</w:t>
      </w:r>
    </w:p>
    <w:p w:rsidR="003A7697" w:rsidRPr="007F3E0A" w:rsidRDefault="00EC483B" w:rsidP="003A7697">
      <w:pPr>
        <w:pStyle w:val="Prrafodelista"/>
        <w:ind w:left="1134" w:firstLine="0"/>
        <w:rPr>
          <w:rFonts w:ascii="Calibri" w:hAnsi="Calibri" w:cs="Calibri"/>
          <w:sz w:val="20"/>
        </w:rPr>
      </w:pPr>
      <w:r>
        <w:t>Fecha de nacimiento: 27/05/1998</w:t>
      </w:r>
    </w:p>
    <w:p w:rsidR="003A7697" w:rsidRPr="007F3E0A" w:rsidRDefault="003A7697" w:rsidP="003A7697">
      <w:pPr>
        <w:pStyle w:val="Prrafodelista"/>
        <w:ind w:left="1134" w:firstLine="0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Dirección: San Fernando 56, portal 2, 4ºD</w:t>
      </w:r>
    </w:p>
    <w:p w:rsidR="003A7697" w:rsidRPr="007F3E0A" w:rsidRDefault="003A7697" w:rsidP="003A7697">
      <w:pPr>
        <w:pStyle w:val="Prrafodelista"/>
        <w:ind w:left="1134" w:firstLine="0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CP: 26300</w:t>
      </w:r>
    </w:p>
    <w:p w:rsidR="003A7697" w:rsidRPr="007F3E0A" w:rsidRDefault="003A7697" w:rsidP="003A7697">
      <w:pPr>
        <w:pStyle w:val="Prrafodelista"/>
        <w:ind w:left="1134" w:firstLine="0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Teléfono: 610521810 / 941360953</w:t>
      </w:r>
    </w:p>
    <w:p w:rsidR="003A7697" w:rsidRPr="007F3E0A" w:rsidRDefault="003A7697" w:rsidP="003A7697">
      <w:pPr>
        <w:pStyle w:val="Prrafodelista"/>
        <w:ind w:left="1134" w:firstLine="0"/>
        <w:rPr>
          <w:rFonts w:ascii="Calibri" w:hAnsi="Calibri" w:cs="Calibri"/>
          <w:sz w:val="20"/>
        </w:rPr>
      </w:pPr>
    </w:p>
    <w:p w:rsidR="003A7697" w:rsidRPr="007F3E0A" w:rsidRDefault="00BF53EC" w:rsidP="00BF53EC">
      <w:pPr>
        <w:pStyle w:val="Prrafodelista"/>
        <w:numPr>
          <w:ilvl w:val="0"/>
          <w:numId w:val="7"/>
        </w:numPr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ESTUDIOS REALIZADOS</w:t>
      </w:r>
    </w:p>
    <w:p w:rsidR="00BF53EC" w:rsidRPr="007F3E0A" w:rsidRDefault="00BF53EC" w:rsidP="00BF53EC">
      <w:pPr>
        <w:pStyle w:val="Prrafodelista"/>
        <w:ind w:left="720" w:firstLine="0"/>
        <w:rPr>
          <w:rFonts w:ascii="Calibri" w:hAnsi="Calibri" w:cs="Calibri"/>
          <w:sz w:val="20"/>
        </w:rPr>
      </w:pPr>
    </w:p>
    <w:p w:rsidR="00BF53EC" w:rsidRPr="007F3E0A" w:rsidRDefault="00BF53EC" w:rsidP="00BF53EC">
      <w:pPr>
        <w:pStyle w:val="Prrafodelista"/>
        <w:numPr>
          <w:ilvl w:val="0"/>
          <w:numId w:val="8"/>
        </w:numPr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Cursé estudios de enseñanza general básica (años 2001 – 2010) en el colegio Sancho III el mayor de Nájera.</w:t>
      </w:r>
    </w:p>
    <w:p w:rsidR="00BF53EC" w:rsidRPr="007F3E0A" w:rsidRDefault="00BF53EC" w:rsidP="00BF53EC">
      <w:pPr>
        <w:pStyle w:val="Prrafodelista"/>
        <w:numPr>
          <w:ilvl w:val="0"/>
          <w:numId w:val="8"/>
        </w:numPr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Finalicé la ESO en el instituto de educación secundaria IES Esteban Manuel de Villegas de Nájera (años 2010 – 2015).</w:t>
      </w:r>
    </w:p>
    <w:p w:rsidR="00BF53EC" w:rsidRPr="007F3E0A" w:rsidRDefault="00BF53EC" w:rsidP="00BF53EC">
      <w:pPr>
        <w:pStyle w:val="Prrafodelista"/>
        <w:numPr>
          <w:ilvl w:val="0"/>
          <w:numId w:val="8"/>
        </w:numPr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Realicé el curso de monitor de oci</w:t>
      </w:r>
      <w:r w:rsidR="005D48C5" w:rsidRPr="007F3E0A">
        <w:rPr>
          <w:rFonts w:ascii="Calibri" w:hAnsi="Calibri" w:cs="Calibri"/>
          <w:sz w:val="20"/>
        </w:rPr>
        <w:t xml:space="preserve">o y tiempo libre en la escuela </w:t>
      </w:r>
      <w:proofErr w:type="spellStart"/>
      <w:r w:rsidR="005D48C5" w:rsidRPr="007F3E0A">
        <w:rPr>
          <w:rFonts w:ascii="Calibri" w:hAnsi="Calibri" w:cs="Calibri"/>
          <w:sz w:val="20"/>
        </w:rPr>
        <w:t>A</w:t>
      </w:r>
      <w:r w:rsidRPr="007F3E0A">
        <w:rPr>
          <w:rFonts w:ascii="Calibri" w:hAnsi="Calibri" w:cs="Calibri"/>
          <w:sz w:val="20"/>
        </w:rPr>
        <w:t>larca</w:t>
      </w:r>
      <w:proofErr w:type="spellEnd"/>
      <w:r w:rsidRPr="007F3E0A">
        <w:rPr>
          <w:rFonts w:ascii="Calibri" w:hAnsi="Calibri" w:cs="Calibri"/>
          <w:sz w:val="20"/>
        </w:rPr>
        <w:t xml:space="preserve"> de Logroño (año 2017)</w:t>
      </w:r>
      <w:r w:rsidR="00971160" w:rsidRPr="007F3E0A">
        <w:rPr>
          <w:rFonts w:ascii="Calibri" w:hAnsi="Calibri" w:cs="Calibri"/>
          <w:sz w:val="20"/>
        </w:rPr>
        <w:t>.</w:t>
      </w:r>
    </w:p>
    <w:p w:rsidR="00BF53EC" w:rsidRPr="007F3E0A" w:rsidRDefault="00BF53EC" w:rsidP="00BF53EC">
      <w:pPr>
        <w:pStyle w:val="Prrafodelista"/>
        <w:numPr>
          <w:ilvl w:val="0"/>
          <w:numId w:val="8"/>
        </w:numPr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Realicé el examen de manipulador de alimentos (año 2017)</w:t>
      </w:r>
      <w:r w:rsidR="00971160" w:rsidRPr="007F3E0A">
        <w:rPr>
          <w:rFonts w:ascii="Calibri" w:hAnsi="Calibri" w:cs="Calibri"/>
          <w:sz w:val="20"/>
        </w:rPr>
        <w:t>.</w:t>
      </w:r>
    </w:p>
    <w:p w:rsidR="007F3E0A" w:rsidRPr="007F3E0A" w:rsidRDefault="007F3E0A" w:rsidP="007F3E0A">
      <w:pPr>
        <w:pStyle w:val="Prrafodelista"/>
        <w:ind w:left="1494" w:firstLine="0"/>
        <w:rPr>
          <w:rFonts w:ascii="Calibri" w:hAnsi="Calibri" w:cs="Calibri"/>
          <w:sz w:val="20"/>
        </w:rPr>
      </w:pPr>
    </w:p>
    <w:p w:rsidR="007F3E0A" w:rsidRPr="007F3E0A" w:rsidRDefault="007F3E0A" w:rsidP="007F3E0A">
      <w:pPr>
        <w:pStyle w:val="Prrafodelista"/>
        <w:numPr>
          <w:ilvl w:val="0"/>
          <w:numId w:val="7"/>
        </w:numPr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EXPERIENCIA</w:t>
      </w:r>
    </w:p>
    <w:p w:rsidR="007F3E0A" w:rsidRPr="007F3E0A" w:rsidRDefault="007F3E0A" w:rsidP="007F3E0A">
      <w:pPr>
        <w:pStyle w:val="Prrafodelista"/>
        <w:numPr>
          <w:ilvl w:val="0"/>
          <w:numId w:val="10"/>
        </w:numPr>
        <w:ind w:left="1418" w:hanging="284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 xml:space="preserve">Montaje y supervisión de hinchables </w:t>
      </w:r>
      <w:r w:rsidR="00F53879">
        <w:rPr>
          <w:rFonts w:ascii="Calibri" w:hAnsi="Calibri" w:cs="Calibri"/>
          <w:sz w:val="20"/>
        </w:rPr>
        <w:t>durante los fines de semana (Septiembre 2017 – Noviembre 2017)</w:t>
      </w:r>
    </w:p>
    <w:p w:rsidR="007F3E0A" w:rsidRPr="007F3E0A" w:rsidRDefault="007F3E0A" w:rsidP="007F3E0A">
      <w:pPr>
        <w:pStyle w:val="Prrafodelista"/>
        <w:numPr>
          <w:ilvl w:val="0"/>
          <w:numId w:val="10"/>
        </w:numPr>
        <w:ind w:left="1418" w:hanging="284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 xml:space="preserve">Experiencia en </w:t>
      </w:r>
      <w:proofErr w:type="spellStart"/>
      <w:r w:rsidRPr="007F3E0A">
        <w:rPr>
          <w:rFonts w:ascii="Calibri" w:hAnsi="Calibri" w:cs="Calibri"/>
          <w:sz w:val="20"/>
        </w:rPr>
        <w:t>bibliotca</w:t>
      </w:r>
      <w:proofErr w:type="spellEnd"/>
      <w:r w:rsidRPr="007F3E0A">
        <w:rPr>
          <w:rFonts w:ascii="Calibri" w:hAnsi="Calibri" w:cs="Calibri"/>
          <w:sz w:val="20"/>
        </w:rPr>
        <w:t>/ludoteca (16 noviembre 2017 – 16 agosto 2018)</w:t>
      </w:r>
    </w:p>
    <w:p w:rsidR="007F3E0A" w:rsidRDefault="007F3E0A" w:rsidP="007F3E0A">
      <w:pPr>
        <w:pStyle w:val="Prrafodelista"/>
        <w:ind w:left="720" w:firstLine="0"/>
        <w:rPr>
          <w:rFonts w:ascii="Calibri" w:hAnsi="Calibri" w:cs="Calibri"/>
          <w:sz w:val="20"/>
        </w:rPr>
      </w:pPr>
    </w:p>
    <w:p w:rsidR="00BF53EC" w:rsidRPr="007F3E0A" w:rsidRDefault="00BF53EC" w:rsidP="00BF53EC">
      <w:pPr>
        <w:pStyle w:val="Prrafodelista"/>
        <w:numPr>
          <w:ilvl w:val="0"/>
          <w:numId w:val="7"/>
        </w:numPr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IDIOMAS CONOCIDOS</w:t>
      </w:r>
    </w:p>
    <w:p w:rsidR="00BF53EC" w:rsidRPr="007F3E0A" w:rsidRDefault="00BF53EC" w:rsidP="00BF53EC">
      <w:pPr>
        <w:pStyle w:val="Prrafodelista"/>
        <w:ind w:left="720" w:firstLine="0"/>
        <w:rPr>
          <w:rFonts w:ascii="Calibri" w:hAnsi="Calibri" w:cs="Calibri"/>
          <w:sz w:val="20"/>
        </w:rPr>
      </w:pPr>
    </w:p>
    <w:p w:rsidR="00BF53EC" w:rsidRPr="007F3E0A" w:rsidRDefault="00BF53EC" w:rsidP="00260910">
      <w:pPr>
        <w:pStyle w:val="Prrafodelista"/>
        <w:ind w:left="1134" w:firstLine="0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Conocimientos básicos de inglés</w:t>
      </w:r>
      <w:r w:rsidR="00971160" w:rsidRPr="007F3E0A">
        <w:rPr>
          <w:rFonts w:ascii="Calibri" w:hAnsi="Calibri" w:cs="Calibri"/>
          <w:sz w:val="20"/>
        </w:rPr>
        <w:t>.</w:t>
      </w:r>
    </w:p>
    <w:p w:rsidR="00BF53EC" w:rsidRPr="007F3E0A" w:rsidRDefault="00BF53EC" w:rsidP="00260910">
      <w:pPr>
        <w:pStyle w:val="Prrafodelista"/>
        <w:ind w:left="1134" w:firstLine="0"/>
        <w:rPr>
          <w:rFonts w:ascii="Calibri" w:hAnsi="Calibri" w:cs="Calibri"/>
          <w:sz w:val="20"/>
        </w:rPr>
      </w:pPr>
    </w:p>
    <w:p w:rsidR="00BF53EC" w:rsidRPr="007F3E0A" w:rsidRDefault="00BF53EC" w:rsidP="00BF53EC">
      <w:pPr>
        <w:pStyle w:val="Prrafodelista"/>
        <w:numPr>
          <w:ilvl w:val="0"/>
          <w:numId w:val="7"/>
        </w:numPr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CONOCIMIENTOS DE INFORMATICA</w:t>
      </w:r>
    </w:p>
    <w:p w:rsidR="00BF53EC" w:rsidRPr="007F3E0A" w:rsidRDefault="00BF53EC" w:rsidP="00BF53EC">
      <w:pPr>
        <w:pStyle w:val="Prrafodelista"/>
        <w:ind w:left="720" w:firstLine="0"/>
        <w:rPr>
          <w:rFonts w:ascii="Calibri" w:hAnsi="Calibri" w:cs="Calibri"/>
          <w:sz w:val="20"/>
        </w:rPr>
      </w:pPr>
    </w:p>
    <w:p w:rsidR="00BF53EC" w:rsidRPr="007F3E0A" w:rsidRDefault="00BF53EC" w:rsidP="00260910">
      <w:pPr>
        <w:pStyle w:val="Prrafodelista"/>
        <w:ind w:left="1134" w:firstLine="0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Conocimientos medios/altos de informática (CMD</w:t>
      </w:r>
      <w:proofErr w:type="gramStart"/>
      <w:r w:rsidRPr="007F3E0A">
        <w:rPr>
          <w:rFonts w:ascii="Calibri" w:hAnsi="Calibri" w:cs="Calibri"/>
          <w:sz w:val="20"/>
        </w:rPr>
        <w:t>,SHELL</w:t>
      </w:r>
      <w:proofErr w:type="gramEnd"/>
      <w:r w:rsidRPr="007F3E0A">
        <w:rPr>
          <w:rFonts w:ascii="Calibri" w:hAnsi="Calibri" w:cs="Calibri"/>
          <w:sz w:val="20"/>
        </w:rPr>
        <w:t>)</w:t>
      </w:r>
      <w:r w:rsidR="00971160" w:rsidRPr="007F3E0A">
        <w:rPr>
          <w:rFonts w:ascii="Calibri" w:hAnsi="Calibri" w:cs="Calibri"/>
          <w:sz w:val="20"/>
        </w:rPr>
        <w:t>.</w:t>
      </w:r>
    </w:p>
    <w:p w:rsidR="00BF53EC" w:rsidRPr="007F3E0A" w:rsidRDefault="00BF53EC" w:rsidP="00260910">
      <w:pPr>
        <w:pStyle w:val="Prrafodelista"/>
        <w:ind w:left="1134" w:right="-568" w:firstLine="0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Conocimientos medios/altos de aplicaciones ofimáticas (</w:t>
      </w:r>
      <w:proofErr w:type="spellStart"/>
      <w:r w:rsidRPr="007F3E0A">
        <w:rPr>
          <w:rFonts w:ascii="Calibri" w:hAnsi="Calibri" w:cs="Calibri"/>
          <w:sz w:val="20"/>
        </w:rPr>
        <w:t>Word</w:t>
      </w:r>
      <w:proofErr w:type="gramStart"/>
      <w:r w:rsidRPr="007F3E0A">
        <w:rPr>
          <w:rFonts w:ascii="Calibri" w:hAnsi="Calibri" w:cs="Calibri"/>
          <w:sz w:val="20"/>
        </w:rPr>
        <w:t>,Excel,Libreoffice</w:t>
      </w:r>
      <w:proofErr w:type="spellEnd"/>
      <w:proofErr w:type="gramEnd"/>
      <w:r w:rsidRPr="007F3E0A">
        <w:rPr>
          <w:rFonts w:ascii="Calibri" w:hAnsi="Calibri" w:cs="Calibri"/>
          <w:sz w:val="20"/>
        </w:rPr>
        <w:t>…)</w:t>
      </w:r>
      <w:r w:rsidR="00971160" w:rsidRPr="007F3E0A">
        <w:rPr>
          <w:rFonts w:ascii="Calibri" w:hAnsi="Calibri" w:cs="Calibri"/>
          <w:sz w:val="20"/>
        </w:rPr>
        <w:t>.</w:t>
      </w:r>
    </w:p>
    <w:p w:rsidR="00971160" w:rsidRPr="007F3E0A" w:rsidRDefault="00971160" w:rsidP="00260910">
      <w:pPr>
        <w:pStyle w:val="Prrafodelista"/>
        <w:ind w:left="1134" w:right="-568" w:firstLine="0"/>
        <w:rPr>
          <w:rFonts w:ascii="Calibri" w:hAnsi="Calibri" w:cs="Calibri"/>
          <w:sz w:val="20"/>
        </w:rPr>
      </w:pPr>
    </w:p>
    <w:p w:rsidR="00971160" w:rsidRPr="007F3E0A" w:rsidRDefault="00971160" w:rsidP="00971160">
      <w:pPr>
        <w:pStyle w:val="Prrafodelista"/>
        <w:numPr>
          <w:ilvl w:val="0"/>
          <w:numId w:val="7"/>
        </w:numPr>
        <w:ind w:right="-568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DOCUMENTOS ANEXOS</w:t>
      </w:r>
    </w:p>
    <w:p w:rsidR="00971160" w:rsidRPr="007F3E0A" w:rsidRDefault="00971160" w:rsidP="00971160">
      <w:pPr>
        <w:pStyle w:val="Prrafodelista"/>
        <w:ind w:left="1134" w:right="-568" w:firstLine="0"/>
        <w:rPr>
          <w:rFonts w:ascii="Calibri" w:hAnsi="Calibri" w:cs="Calibri"/>
          <w:sz w:val="20"/>
        </w:rPr>
      </w:pPr>
    </w:p>
    <w:p w:rsidR="00971160" w:rsidRPr="007F3E0A" w:rsidRDefault="00971160" w:rsidP="00971160">
      <w:pPr>
        <w:pStyle w:val="Prrafodelista"/>
        <w:numPr>
          <w:ilvl w:val="0"/>
          <w:numId w:val="9"/>
        </w:numPr>
        <w:ind w:right="-568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Título de Graduado Escolar.</w:t>
      </w:r>
    </w:p>
    <w:p w:rsidR="00971160" w:rsidRPr="007F3E0A" w:rsidRDefault="00971160" w:rsidP="00971160">
      <w:pPr>
        <w:pStyle w:val="Prrafodelista"/>
        <w:numPr>
          <w:ilvl w:val="0"/>
          <w:numId w:val="9"/>
        </w:numPr>
        <w:ind w:right="-568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Título de la ESO.</w:t>
      </w:r>
    </w:p>
    <w:p w:rsidR="00971160" w:rsidRPr="007F3E0A" w:rsidRDefault="00971160" w:rsidP="00971160">
      <w:pPr>
        <w:pStyle w:val="Prrafodelista"/>
        <w:numPr>
          <w:ilvl w:val="0"/>
          <w:numId w:val="9"/>
        </w:numPr>
        <w:ind w:right="-568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Título de monitor de ocio y tiempo libre.</w:t>
      </w:r>
    </w:p>
    <w:p w:rsidR="00971160" w:rsidRPr="007F3E0A" w:rsidRDefault="00971160" w:rsidP="00971160">
      <w:pPr>
        <w:pStyle w:val="Prrafodelista"/>
        <w:numPr>
          <w:ilvl w:val="0"/>
          <w:numId w:val="9"/>
        </w:numPr>
        <w:ind w:right="-568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Carnet de manipulador de alimentos.</w:t>
      </w:r>
    </w:p>
    <w:p w:rsidR="00971160" w:rsidRPr="007F3E0A" w:rsidRDefault="00971160" w:rsidP="00971160">
      <w:pPr>
        <w:pStyle w:val="Prrafodelista"/>
        <w:numPr>
          <w:ilvl w:val="0"/>
          <w:numId w:val="9"/>
        </w:numPr>
        <w:ind w:right="-568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Acreditación de prevención de riesgos laborales.</w:t>
      </w:r>
    </w:p>
    <w:p w:rsidR="00971160" w:rsidRPr="007F3E0A" w:rsidRDefault="00971160" w:rsidP="00971160">
      <w:pPr>
        <w:pStyle w:val="Prrafodelista"/>
        <w:ind w:left="1494" w:right="-568" w:firstLine="0"/>
        <w:rPr>
          <w:rFonts w:ascii="Calibri" w:hAnsi="Calibri" w:cs="Calibri"/>
          <w:sz w:val="20"/>
        </w:rPr>
      </w:pPr>
    </w:p>
    <w:p w:rsidR="00971160" w:rsidRPr="007F3E0A" w:rsidRDefault="00971160" w:rsidP="00971160">
      <w:pPr>
        <w:pStyle w:val="Prrafodelista"/>
        <w:numPr>
          <w:ilvl w:val="0"/>
          <w:numId w:val="7"/>
        </w:numPr>
        <w:ind w:right="-568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OTROS DATOS</w:t>
      </w:r>
    </w:p>
    <w:p w:rsidR="00971160" w:rsidRPr="007F3E0A" w:rsidRDefault="00971160" w:rsidP="00971160">
      <w:pPr>
        <w:pStyle w:val="Prrafodelista"/>
        <w:ind w:left="1134" w:right="-568" w:firstLine="0"/>
        <w:rPr>
          <w:rFonts w:ascii="Calibri" w:hAnsi="Calibri" w:cs="Calibri"/>
          <w:sz w:val="20"/>
        </w:rPr>
      </w:pPr>
    </w:p>
    <w:p w:rsidR="00971160" w:rsidRPr="007F3E0A" w:rsidRDefault="00971160" w:rsidP="00971160">
      <w:pPr>
        <w:pStyle w:val="Prrafodelista"/>
        <w:ind w:left="1134" w:right="-568" w:firstLine="0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Incorporación inmediata</w:t>
      </w:r>
    </w:p>
    <w:p w:rsidR="00BF53EC" w:rsidRPr="007F3E0A" w:rsidRDefault="00971160" w:rsidP="00971160">
      <w:pPr>
        <w:pStyle w:val="Prrafodelista"/>
        <w:ind w:left="1134" w:right="-568" w:firstLine="0"/>
        <w:rPr>
          <w:rFonts w:ascii="Calibri" w:hAnsi="Calibri" w:cs="Calibri"/>
          <w:sz w:val="20"/>
        </w:rPr>
      </w:pPr>
      <w:r w:rsidRPr="007F3E0A">
        <w:rPr>
          <w:rFonts w:ascii="Calibri" w:hAnsi="Calibri" w:cs="Calibri"/>
          <w:sz w:val="20"/>
        </w:rPr>
        <w:t>Cualquier horario</w:t>
      </w:r>
    </w:p>
    <w:sectPr w:rsidR="00BF53EC" w:rsidRPr="007F3E0A" w:rsidSect="005A3727">
      <w:headerReference w:type="default" r:id="rId11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8B3" w:rsidRDefault="008848B3">
      <w:pPr>
        <w:spacing w:after="0" w:line="240" w:lineRule="auto"/>
      </w:pPr>
      <w:r>
        <w:separator/>
      </w:r>
    </w:p>
  </w:endnote>
  <w:endnote w:type="continuationSeparator" w:id="0">
    <w:p w:rsidR="008848B3" w:rsidRDefault="0088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8B3" w:rsidRDefault="008848B3">
      <w:pPr>
        <w:spacing w:after="0" w:line="240" w:lineRule="auto"/>
      </w:pPr>
      <w:r>
        <w:separator/>
      </w:r>
    </w:p>
  </w:footnote>
  <w:footnote w:type="continuationSeparator" w:id="0">
    <w:p w:rsidR="008848B3" w:rsidRDefault="00884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A89" w:rsidRDefault="00D37BCA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285A870C1E164CFB9D2089EC80804C8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9B4250">
          <w:rPr>
            <w:color w:val="6076B4" w:themeColor="accent1"/>
          </w:rPr>
          <w:t>Diego Extremiana</w:t>
        </w:r>
      </w:sdtContent>
    </w:sdt>
  </w:p>
  <w:p w:rsidR="00577A89" w:rsidRDefault="00A02495">
    <w:pPr>
      <w:pStyle w:val="Encabezad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6932"/>
    <w:multiLevelType w:val="hybridMultilevel"/>
    <w:tmpl w:val="11EC080C"/>
    <w:lvl w:ilvl="0" w:tplc="08CCC4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54FC1"/>
    <w:multiLevelType w:val="multilevel"/>
    <w:tmpl w:val="DC90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380EAA"/>
    <w:multiLevelType w:val="hybridMultilevel"/>
    <w:tmpl w:val="DF648424"/>
    <w:lvl w:ilvl="0" w:tplc="FB4A0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361951"/>
    <w:multiLevelType w:val="hybridMultilevel"/>
    <w:tmpl w:val="DC845170"/>
    <w:lvl w:ilvl="0" w:tplc="7228ED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FF6070"/>
    <w:multiLevelType w:val="hybridMultilevel"/>
    <w:tmpl w:val="C5585A28"/>
    <w:lvl w:ilvl="0" w:tplc="F0D48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4250"/>
    <w:rsid w:val="00230B7D"/>
    <w:rsid w:val="00260910"/>
    <w:rsid w:val="002C248D"/>
    <w:rsid w:val="003A7697"/>
    <w:rsid w:val="003B1811"/>
    <w:rsid w:val="00442C2D"/>
    <w:rsid w:val="00577A89"/>
    <w:rsid w:val="005A3727"/>
    <w:rsid w:val="005D48C5"/>
    <w:rsid w:val="00762FF9"/>
    <w:rsid w:val="007F3E0A"/>
    <w:rsid w:val="008848B3"/>
    <w:rsid w:val="00971160"/>
    <w:rsid w:val="009B4250"/>
    <w:rsid w:val="00A02495"/>
    <w:rsid w:val="00BF53EC"/>
    <w:rsid w:val="00C65575"/>
    <w:rsid w:val="00D37BCA"/>
    <w:rsid w:val="00E04EB5"/>
    <w:rsid w:val="00EC483B"/>
    <w:rsid w:val="00EC6703"/>
    <w:rsid w:val="00F5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727"/>
  </w:style>
  <w:style w:type="paragraph" w:styleId="Ttulo1">
    <w:name w:val="heading 1"/>
    <w:basedOn w:val="Normal"/>
    <w:next w:val="Normal"/>
    <w:link w:val="Ttulo1Car"/>
    <w:uiPriority w:val="9"/>
    <w:qFormat/>
    <w:rsid w:val="005A372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72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72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72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72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72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72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72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72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5A372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rsid w:val="005A372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5A372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A372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72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72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727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72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72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72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72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A372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A372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5A3727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727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A372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A3727"/>
    <w:rPr>
      <w:b/>
      <w:bCs/>
    </w:rPr>
  </w:style>
  <w:style w:type="character" w:styleId="nfasis">
    <w:name w:val="Emphasis"/>
    <w:basedOn w:val="Fuentedeprrafopredeter"/>
    <w:uiPriority w:val="20"/>
    <w:qFormat/>
    <w:rsid w:val="005A3727"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rsid w:val="005A372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A372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5A3727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727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727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</w:rPr>
  </w:style>
  <w:style w:type="character" w:styleId="nfasissutil">
    <w:name w:val="Subtle Emphasis"/>
    <w:basedOn w:val="Fuentedeprrafopredeter"/>
    <w:uiPriority w:val="19"/>
    <w:qFormat/>
    <w:rsid w:val="005A3727"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sid w:val="005A3727"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sid w:val="005A3727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5A3727"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A3727"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3727"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sid w:val="005A372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727"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rsid w:val="005A3727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A3727"/>
  </w:style>
  <w:style w:type="paragraph" w:customStyle="1" w:styleId="Subseccin">
    <w:name w:val="Subsección"/>
    <w:basedOn w:val="Ttulo2"/>
    <w:rsid w:val="005A3727"/>
    <w:pPr>
      <w:spacing w:before="0"/>
    </w:pPr>
  </w:style>
  <w:style w:type="paragraph" w:customStyle="1" w:styleId="Fechadesubseccin">
    <w:name w:val="Fecha de subsección"/>
    <w:basedOn w:val="Normal"/>
    <w:rsid w:val="005A3727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A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727"/>
  </w:style>
  <w:style w:type="paragraph" w:styleId="Piedepgina">
    <w:name w:val="footer"/>
    <w:basedOn w:val="Normal"/>
    <w:link w:val="PiedepginaCar"/>
    <w:uiPriority w:val="99"/>
    <w:unhideWhenUsed/>
    <w:rsid w:val="005A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727"/>
  </w:style>
  <w:style w:type="table" w:styleId="Tablaconcuadrcula">
    <w:name w:val="Table Grid"/>
    <w:basedOn w:val="Tablanormal"/>
    <w:uiPriority w:val="59"/>
    <w:rsid w:val="005A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5A870C1E164CFB9D2089EC80804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E1DE-29AD-483C-8684-E7C51C0EF446}"/>
      </w:docPartPr>
      <w:docPartBody>
        <w:p w:rsidR="00796DD7" w:rsidRDefault="00796DD7">
          <w:pPr>
            <w:pStyle w:val="285A870C1E164CFB9D2089EC80804C85"/>
          </w:pPr>
          <w:r>
            <w:t>[Escriba la lista de aptitudes]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96DD7"/>
    <w:rsid w:val="00796DD7"/>
    <w:rsid w:val="008E682B"/>
    <w:rsid w:val="00C20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C20A0A"/>
    <w:rPr>
      <w:color w:val="808080"/>
    </w:rPr>
  </w:style>
  <w:style w:type="paragraph" w:customStyle="1" w:styleId="CC2546A67D6A46CDBE5996696FCC753B">
    <w:name w:val="CC2546A67D6A46CDBE5996696FCC753B"/>
    <w:rsid w:val="00C20A0A"/>
  </w:style>
  <w:style w:type="paragraph" w:customStyle="1" w:styleId="8C332008F7B44DFD9796DF6E135B41EF">
    <w:name w:val="8C332008F7B44DFD9796DF6E135B41EF"/>
    <w:rsid w:val="00C20A0A"/>
  </w:style>
  <w:style w:type="paragraph" w:customStyle="1" w:styleId="FEBB1569E7734788B6FB026EB64768F4">
    <w:name w:val="FEBB1569E7734788B6FB026EB64768F4"/>
    <w:rsid w:val="00C20A0A"/>
  </w:style>
  <w:style w:type="paragraph" w:customStyle="1" w:styleId="6A50B08B14C54CC2A11FDEE2453C171B">
    <w:name w:val="6A50B08B14C54CC2A11FDEE2453C171B"/>
    <w:rsid w:val="00C20A0A"/>
  </w:style>
  <w:style w:type="paragraph" w:customStyle="1" w:styleId="A95C112D639C4F1BA4E218E57A71CB48">
    <w:name w:val="A95C112D639C4F1BA4E218E57A71CB48"/>
    <w:rsid w:val="00C20A0A"/>
  </w:style>
  <w:style w:type="paragraph" w:customStyle="1" w:styleId="6BA6D343C377453DB2E28C768171BB60">
    <w:name w:val="6BA6D343C377453DB2E28C768171BB60"/>
    <w:rsid w:val="00C20A0A"/>
  </w:style>
  <w:style w:type="paragraph" w:customStyle="1" w:styleId="FFD6868FD81D48A3B673B1C27E5E403C">
    <w:name w:val="FFD6868FD81D48A3B673B1C27E5E403C"/>
    <w:rsid w:val="00C20A0A"/>
  </w:style>
  <w:style w:type="paragraph" w:customStyle="1" w:styleId="0AAD1C05097E4BE09758EC52B651FAE8">
    <w:name w:val="0AAD1C05097E4BE09758EC52B651FAE8"/>
    <w:rsid w:val="00C20A0A"/>
  </w:style>
  <w:style w:type="paragraph" w:customStyle="1" w:styleId="EEFE54B394E24C8E8798F7098A43E4EC">
    <w:name w:val="EEFE54B394E24C8E8798F7098A43E4EC"/>
    <w:rsid w:val="00C20A0A"/>
  </w:style>
  <w:style w:type="paragraph" w:customStyle="1" w:styleId="DBC725C0D7E54A569E11C58CA3A45AB3">
    <w:name w:val="DBC725C0D7E54A569E11C58CA3A45AB3"/>
    <w:rsid w:val="00C20A0A"/>
  </w:style>
  <w:style w:type="paragraph" w:customStyle="1" w:styleId="BCF5844D9BD642E4B2E265F8235D96C5">
    <w:name w:val="BCF5844D9BD642E4B2E265F8235D96C5"/>
    <w:rsid w:val="00C20A0A"/>
  </w:style>
  <w:style w:type="paragraph" w:customStyle="1" w:styleId="E83970099D2B4EF5919A335BBEE4FA35">
    <w:name w:val="E83970099D2B4EF5919A335BBEE4FA35"/>
    <w:rsid w:val="00C20A0A"/>
  </w:style>
  <w:style w:type="paragraph" w:customStyle="1" w:styleId="6519D8857914472BB385B6EE45D7046E">
    <w:name w:val="6519D8857914472BB385B6EE45D7046E"/>
    <w:rsid w:val="00C20A0A"/>
  </w:style>
  <w:style w:type="character" w:styleId="nfasisintenso">
    <w:name w:val="Intense Emphasis"/>
    <w:aliases w:val="Subsección Énfasis intenso"/>
    <w:basedOn w:val="Fuentedeprrafopredeter"/>
    <w:uiPriority w:val="21"/>
    <w:qFormat/>
    <w:rsid w:val="00C20A0A"/>
    <w:rPr>
      <w:b/>
      <w:bCs/>
      <w:i/>
      <w:iCs/>
      <w:caps w:val="0"/>
      <w:smallCaps w:val="0"/>
      <w:color w:val="4F81BD" w:themeColor="accent1"/>
    </w:rPr>
  </w:style>
  <w:style w:type="paragraph" w:customStyle="1" w:styleId="8C05D5B8FA8A4463B5EC9E8A5BAF8EE0">
    <w:name w:val="8C05D5B8FA8A4463B5EC9E8A5BAF8EE0"/>
    <w:rsid w:val="00C20A0A"/>
  </w:style>
  <w:style w:type="paragraph" w:customStyle="1" w:styleId="C23B054B8BCB46DEB2DD640B68E3A019">
    <w:name w:val="C23B054B8BCB46DEB2DD640B68E3A019"/>
    <w:rsid w:val="00C20A0A"/>
  </w:style>
  <w:style w:type="paragraph" w:customStyle="1" w:styleId="5B0C035469704803A0F1F6F02DB50DEE">
    <w:name w:val="5B0C035469704803A0F1F6F02DB50DEE"/>
    <w:rsid w:val="00C20A0A"/>
  </w:style>
  <w:style w:type="paragraph" w:customStyle="1" w:styleId="14DCDEAC24AC436DB03E73CB35D53A81">
    <w:name w:val="14DCDEAC24AC436DB03E73CB35D53A81"/>
    <w:rsid w:val="00C20A0A"/>
  </w:style>
  <w:style w:type="paragraph" w:customStyle="1" w:styleId="777032A596E642E4B30BEA7ECD49D20E">
    <w:name w:val="777032A596E642E4B30BEA7ECD49D20E"/>
    <w:rsid w:val="00C20A0A"/>
  </w:style>
  <w:style w:type="paragraph" w:customStyle="1" w:styleId="285A870C1E164CFB9D2089EC80804C85">
    <w:name w:val="285A870C1E164CFB9D2089EC80804C85"/>
    <w:rsid w:val="00C20A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1880 Malibu point 90265</CompanyAddress>
  <CompanyPhone>6*0*2*8*0</CompanyPhone>
  <CompanyFax/>
  <CompanyEmail>dextremiana1998@gmail.com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6A3A6E0-5A98-4FD7-B3FB-0B6AB7625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120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Extremiana</dc:creator>
  <cp:lastModifiedBy>dex tremiana</cp:lastModifiedBy>
  <cp:revision>16</cp:revision>
  <dcterms:created xsi:type="dcterms:W3CDTF">2017-01-13T17:47:00Z</dcterms:created>
  <dcterms:modified xsi:type="dcterms:W3CDTF">2018-09-27T11:49:00Z</dcterms:modified>
</cp:coreProperties>
</file>